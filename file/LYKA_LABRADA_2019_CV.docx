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2918" w14:textId="77777777" w:rsidR="00816216" w:rsidRDefault="00042A80" w:rsidP="00141A4C">
      <w:pPr>
        <w:pStyle w:val="Title"/>
      </w:pPr>
      <w:r>
        <w:t>LYKA LABRADA</w:t>
      </w:r>
    </w:p>
    <w:p w14:paraId="41B047AC" w14:textId="77777777" w:rsidR="00060FE3" w:rsidRDefault="00042A80" w:rsidP="00060FE3">
      <w:pPr>
        <w:rPr>
          <w:sz w:val="28"/>
        </w:rPr>
      </w:pPr>
      <w:r w:rsidRPr="00042A80">
        <w:rPr>
          <w:sz w:val="28"/>
        </w:rPr>
        <w:t>Web Developer / Software Engineer</w:t>
      </w:r>
    </w:p>
    <w:p w14:paraId="22BA760A" w14:textId="5B18C0A9" w:rsidR="00060FE3" w:rsidRDefault="00A664F1" w:rsidP="00060FE3">
      <w:pPr>
        <w:spacing w:after="0"/>
      </w:pPr>
      <w:r>
        <w:t xml:space="preserve">47 </w:t>
      </w:r>
      <w:proofErr w:type="spellStart"/>
      <w:r>
        <w:t>Paya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Walk, Singapore 535961</w:t>
      </w:r>
    </w:p>
    <w:p w14:paraId="664F2E54" w14:textId="606B0D40" w:rsidR="005F7DE4" w:rsidRDefault="00042A80" w:rsidP="00060FE3">
      <w:r>
        <w:t>+6</w:t>
      </w:r>
      <w:r w:rsidR="00A664F1">
        <w:t xml:space="preserve">5 9052 6169 </w:t>
      </w:r>
      <w:r w:rsidR="00060FE3">
        <w:t xml:space="preserve">| </w:t>
      </w:r>
      <w:hyperlink r:id="rId8" w:history="1">
        <w:r w:rsidR="005F7DE4" w:rsidRPr="005F7DE4">
          <w:rPr>
            <w:rStyle w:val="Hyperlink"/>
          </w:rPr>
          <w:t>lykalabrada@gmail.com</w:t>
        </w:r>
      </w:hyperlink>
    </w:p>
    <w:p w14:paraId="06B13E69" w14:textId="77777777" w:rsidR="006270A9" w:rsidRDefault="0027362E" w:rsidP="00141A4C">
      <w:pPr>
        <w:pStyle w:val="Heading1"/>
      </w:pPr>
      <w:r>
        <w:t>About Me</w:t>
      </w:r>
    </w:p>
    <w:p w14:paraId="58B3F937" w14:textId="3EEB5209" w:rsidR="006270A9" w:rsidRDefault="006E7F1A">
      <w:r w:rsidRPr="006E7F1A">
        <w:t>I am a skilled application developer</w:t>
      </w:r>
      <w:r>
        <w:t xml:space="preserve"> with over </w:t>
      </w:r>
      <w:r w:rsidR="00A664F1">
        <w:t>5</w:t>
      </w:r>
      <w:r>
        <w:t xml:space="preserve"> years of experience,</w:t>
      </w:r>
      <w:r w:rsidRPr="006E7F1A">
        <w:t xml:space="preserve"> capable of managing technology projects from concept to completion with remarkable deadline sensitivity. A delivery focused, self-motivated, detail oriented and communicative team player who’s used to working in challenging environments with a proven track record of delivering quality work to tight timelines</w:t>
      </w:r>
    </w:p>
    <w:sdt>
      <w:sdtPr>
        <w:alias w:val="Education:"/>
        <w:tag w:val="Education:"/>
        <w:id w:val="807127995"/>
        <w:placeholder>
          <w:docPart w:val="79F75A739ED747FD9B9888C2BFA9CC26"/>
        </w:placeholder>
        <w:temporary/>
        <w:showingPlcHdr/>
        <w15:appearance w15:val="hidden"/>
      </w:sdtPr>
      <w:sdtEndPr/>
      <w:sdtContent>
        <w:p w14:paraId="0B6CA03B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14BA477" w14:textId="77777777" w:rsidR="006270A9" w:rsidRDefault="006E7F1A">
      <w:pPr>
        <w:pStyle w:val="Heading2"/>
      </w:pPr>
      <w:r>
        <w:t>BACHELOR’s degree</w:t>
      </w:r>
      <w:r w:rsidR="009D5933">
        <w:t> | </w:t>
      </w:r>
      <w:r>
        <w:t>2010-2014</w:t>
      </w:r>
      <w:r w:rsidR="009D5933">
        <w:t> | </w:t>
      </w:r>
      <w:r>
        <w:t>Polytechnic university of the philippines</w:t>
      </w:r>
    </w:p>
    <w:p w14:paraId="2DF14971" w14:textId="77777777" w:rsidR="006E7F1A" w:rsidRDefault="006E7F1A" w:rsidP="001B29CF">
      <w:pPr>
        <w:pStyle w:val="ListBullet"/>
      </w:pPr>
      <w:r>
        <w:t>Bachelor of Science in Information Technology</w:t>
      </w:r>
    </w:p>
    <w:p w14:paraId="0895A8B7" w14:textId="77777777" w:rsidR="006270A9" w:rsidRDefault="006E7F1A" w:rsidP="006E7F1A">
      <w:pPr>
        <w:pStyle w:val="ListBullet"/>
      </w:pPr>
      <w:r>
        <w:t>Santa Mesa Manila Philippines</w:t>
      </w:r>
      <w:r w:rsidR="009D5933">
        <w:t> </w:t>
      </w:r>
    </w:p>
    <w:sdt>
      <w:sdtPr>
        <w:alias w:val="Skills &amp; Abilities:"/>
        <w:tag w:val="Skills &amp; Abilities:"/>
        <w:id w:val="458624136"/>
        <w:placeholder>
          <w:docPart w:val="3C96F8B3EFE54AA891C640AB0F2CE7D2"/>
        </w:placeholder>
        <w:temporary/>
        <w:showingPlcHdr/>
        <w15:appearance w15:val="hidden"/>
      </w:sdtPr>
      <w:sdtEndPr/>
      <w:sdtContent>
        <w:p w14:paraId="70763C2F" w14:textId="77777777" w:rsidR="006270A9" w:rsidRDefault="009D5933" w:rsidP="00315359">
          <w:pPr>
            <w:pStyle w:val="Heading1"/>
          </w:pPr>
          <w:r>
            <w:t>Skills &amp; Abilities</w:t>
          </w:r>
        </w:p>
      </w:sdtContent>
    </w:sdt>
    <w:p w14:paraId="02EFD0C3" w14:textId="77777777" w:rsidR="00805DB7" w:rsidRDefault="00805DB7" w:rsidP="00805DB7">
      <w:pPr>
        <w:pStyle w:val="Heading2"/>
      </w:pPr>
      <w:r>
        <w:t>programming languages</w:t>
      </w:r>
    </w:p>
    <w:p w14:paraId="45287BB7" w14:textId="100ABE5A" w:rsid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 xml:space="preserve">NodeJS </w:t>
      </w:r>
      <w:r w:rsidR="00A664F1">
        <w:rPr>
          <w:lang w:val="en-PH"/>
        </w:rPr>
        <w:t>–</w:t>
      </w:r>
      <w:r w:rsidRPr="00805DB7">
        <w:rPr>
          <w:lang w:val="en-PH"/>
        </w:rPr>
        <w:t xml:space="preserve"> JavaScript</w:t>
      </w:r>
    </w:p>
    <w:p w14:paraId="6010490D" w14:textId="0063A656" w:rsidR="00A664F1" w:rsidRPr="00805DB7" w:rsidRDefault="00A664F1" w:rsidP="00805DB7">
      <w:pPr>
        <w:pStyle w:val="ListBullet"/>
        <w:rPr>
          <w:lang w:val="en-PH"/>
        </w:rPr>
      </w:pPr>
      <w:r>
        <w:rPr>
          <w:lang w:val="en-PH"/>
        </w:rPr>
        <w:t>PHP</w:t>
      </w:r>
    </w:p>
    <w:p w14:paraId="3D1F0223" w14:textId="77777777"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Python</w:t>
      </w:r>
    </w:p>
    <w:p w14:paraId="69A1BD59" w14:textId="77777777"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C#, ASP.Net</w:t>
      </w:r>
    </w:p>
    <w:p w14:paraId="3470A54F" w14:textId="77777777" w:rsidR="00805DB7" w:rsidRPr="00805DB7" w:rsidRDefault="00805DB7" w:rsidP="00805DB7">
      <w:pPr>
        <w:pStyle w:val="Heading2"/>
        <w:rPr>
          <w:bCs/>
          <w:lang w:val="en-PH"/>
        </w:rPr>
      </w:pPr>
      <w:r w:rsidRPr="00805DB7">
        <w:rPr>
          <w:bCs/>
          <w:lang w:val="en-PH"/>
        </w:rPr>
        <w:t>Frontend/Backend Frameworks</w:t>
      </w:r>
    </w:p>
    <w:p w14:paraId="7F8F7EAD" w14:textId="7A1CF6E8" w:rsidR="00A664F1" w:rsidRDefault="00A664F1" w:rsidP="00A664F1">
      <w:pPr>
        <w:pStyle w:val="ListBullet"/>
        <w:rPr>
          <w:lang w:val="en-PH"/>
        </w:rPr>
      </w:pPr>
      <w:r w:rsidRPr="00805DB7">
        <w:rPr>
          <w:lang w:val="en-PH"/>
        </w:rPr>
        <w:t>ReactJS, Redux</w:t>
      </w:r>
    </w:p>
    <w:p w14:paraId="443925C8" w14:textId="2C3C332B" w:rsidR="00A664F1" w:rsidRPr="00A664F1" w:rsidRDefault="00A664F1" w:rsidP="00A664F1">
      <w:pPr>
        <w:pStyle w:val="ListBullet"/>
        <w:rPr>
          <w:lang w:val="en-PH"/>
        </w:rPr>
      </w:pPr>
      <w:proofErr w:type="spellStart"/>
      <w:r>
        <w:rPr>
          <w:lang w:val="en-PH"/>
        </w:rPr>
        <w:t>GraphQL</w:t>
      </w:r>
      <w:proofErr w:type="spellEnd"/>
    </w:p>
    <w:p w14:paraId="60829F24" w14:textId="311B4E16" w:rsidR="00805DB7" w:rsidRPr="00805DB7" w:rsidRDefault="00805DB7" w:rsidP="00805DB7">
      <w:pPr>
        <w:pStyle w:val="ListBullet"/>
        <w:rPr>
          <w:lang w:val="en-PH"/>
        </w:rPr>
      </w:pPr>
      <w:proofErr w:type="spellStart"/>
      <w:r w:rsidRPr="00805DB7">
        <w:rPr>
          <w:lang w:val="en-PH"/>
        </w:rPr>
        <w:t>ExpressJS</w:t>
      </w:r>
      <w:proofErr w:type="spellEnd"/>
    </w:p>
    <w:p w14:paraId="7CD107B9" w14:textId="77777777" w:rsidR="00805DB7" w:rsidRPr="00805DB7" w:rsidRDefault="00805DB7" w:rsidP="00805DB7">
      <w:pPr>
        <w:pStyle w:val="ListBullet"/>
        <w:rPr>
          <w:lang w:val="en-PH"/>
        </w:rPr>
      </w:pPr>
      <w:proofErr w:type="spellStart"/>
      <w:r w:rsidRPr="00805DB7">
        <w:rPr>
          <w:lang w:val="en-PH"/>
        </w:rPr>
        <w:t>FeathersJS</w:t>
      </w:r>
      <w:proofErr w:type="spellEnd"/>
    </w:p>
    <w:p w14:paraId="6DF07CD4" w14:textId="77777777" w:rsidR="00805DB7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Django</w:t>
      </w:r>
    </w:p>
    <w:p w14:paraId="3DF1C9A7" w14:textId="77777777" w:rsidR="006270A9" w:rsidRPr="00805DB7" w:rsidRDefault="00805DB7" w:rsidP="00805DB7">
      <w:pPr>
        <w:pStyle w:val="ListBullet"/>
        <w:rPr>
          <w:lang w:val="en-PH"/>
        </w:rPr>
      </w:pPr>
      <w:r w:rsidRPr="00805DB7">
        <w:rPr>
          <w:lang w:val="en-PH"/>
        </w:rPr>
        <w:t>CodeIgniter</w:t>
      </w:r>
    </w:p>
    <w:p w14:paraId="7FD1D039" w14:textId="77777777" w:rsidR="00805DB7" w:rsidRPr="00805DB7" w:rsidRDefault="00805DB7" w:rsidP="00805DB7">
      <w:pPr>
        <w:pStyle w:val="Heading2"/>
        <w:rPr>
          <w:bCs/>
          <w:lang w:val="en-PH"/>
        </w:rPr>
      </w:pPr>
      <w:r w:rsidRPr="00805DB7">
        <w:rPr>
          <w:bCs/>
          <w:lang w:val="en-PH"/>
        </w:rPr>
        <w:t>Database Management Tools</w:t>
      </w:r>
    </w:p>
    <w:p w14:paraId="7F192205" w14:textId="1E7A27A1" w:rsidR="00A664F1" w:rsidRDefault="00A664F1" w:rsidP="0027362E">
      <w:pPr>
        <w:pStyle w:val="ListBullet"/>
        <w:rPr>
          <w:lang w:val="en-PH"/>
        </w:rPr>
      </w:pPr>
      <w:proofErr w:type="spellStart"/>
      <w:r>
        <w:rPr>
          <w:lang w:val="en-PH"/>
        </w:rPr>
        <w:t>Postgresql</w:t>
      </w:r>
      <w:proofErr w:type="spellEnd"/>
    </w:p>
    <w:p w14:paraId="2F2E22A1" w14:textId="37EC4B7F"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MongoDB</w:t>
      </w:r>
    </w:p>
    <w:p w14:paraId="17F34126" w14:textId="77777777"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Firebase</w:t>
      </w:r>
    </w:p>
    <w:p w14:paraId="6A170D4B" w14:textId="77777777"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NoSQL</w:t>
      </w:r>
    </w:p>
    <w:p w14:paraId="1165E2D2" w14:textId="77777777" w:rsidR="0027362E" w:rsidRP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MSSQL</w:t>
      </w:r>
    </w:p>
    <w:p w14:paraId="0CBB4D56" w14:textId="77777777" w:rsidR="0027362E" w:rsidRDefault="0027362E" w:rsidP="0027362E">
      <w:pPr>
        <w:pStyle w:val="ListBullet"/>
        <w:rPr>
          <w:lang w:val="en-PH"/>
        </w:rPr>
      </w:pPr>
      <w:r w:rsidRPr="0027362E">
        <w:rPr>
          <w:lang w:val="en-PH"/>
        </w:rPr>
        <w:t>MySQL</w:t>
      </w:r>
    </w:p>
    <w:p w14:paraId="089294D1" w14:textId="77777777" w:rsidR="00060FE3" w:rsidRPr="00805DB7" w:rsidRDefault="00060FE3" w:rsidP="00060FE3">
      <w:pPr>
        <w:pStyle w:val="Heading2"/>
        <w:rPr>
          <w:bCs/>
          <w:lang w:val="en-PH"/>
        </w:rPr>
      </w:pPr>
      <w:r>
        <w:rPr>
          <w:bCs/>
          <w:lang w:val="en-PH"/>
        </w:rPr>
        <w:t>OTHERS</w:t>
      </w:r>
    </w:p>
    <w:p w14:paraId="7A63CEB8" w14:textId="244727B7" w:rsidR="00060FE3" w:rsidRDefault="00060FE3" w:rsidP="00060FE3">
      <w:pPr>
        <w:pStyle w:val="ListBullet"/>
        <w:rPr>
          <w:lang w:val="en-PH"/>
        </w:rPr>
      </w:pPr>
      <w:r>
        <w:rPr>
          <w:lang w:val="en-PH"/>
        </w:rPr>
        <w:t>GIT</w:t>
      </w:r>
      <w:r w:rsidR="007264E8">
        <w:rPr>
          <w:lang w:val="en-PH"/>
        </w:rPr>
        <w:t>,</w:t>
      </w:r>
      <w:r w:rsidR="00A664F1">
        <w:rPr>
          <w:lang w:val="en-PH"/>
        </w:rPr>
        <w:t xml:space="preserve"> Docker, Typescript,</w:t>
      </w:r>
      <w:r w:rsidR="00172BFF">
        <w:rPr>
          <w:lang w:val="en-PH"/>
        </w:rPr>
        <w:t xml:space="preserve"> JIRA,</w:t>
      </w:r>
      <w:r w:rsidR="007264E8">
        <w:rPr>
          <w:lang w:val="en-PH"/>
        </w:rPr>
        <w:t xml:space="preserve"> SVN, Jest, Linux, Agile</w:t>
      </w:r>
    </w:p>
    <w:sdt>
      <w:sdtPr>
        <w:alias w:val="Experience:"/>
        <w:tag w:val="Experience:"/>
        <w:id w:val="171684534"/>
        <w:placeholder>
          <w:docPart w:val="40E13F244F764D1C924AAC171F76E83D"/>
        </w:placeholder>
        <w:temporary/>
        <w:showingPlcHdr/>
        <w15:appearance w15:val="hidden"/>
      </w:sdtPr>
      <w:sdtEndPr/>
      <w:sdtContent>
        <w:p w14:paraId="61FE5CE8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5C2F40E1" w14:textId="6B850B71" w:rsidR="00A664F1" w:rsidRDefault="00A664F1" w:rsidP="00A664F1">
      <w:pPr>
        <w:pStyle w:val="Heading2"/>
      </w:pPr>
      <w:r>
        <w:t>FULL STACK</w:t>
      </w:r>
      <w:r>
        <w:t xml:space="preserve"> developer | </w:t>
      </w:r>
      <w:r>
        <w:t xml:space="preserve">CARTRACK ASIA </w:t>
      </w:r>
      <w:r>
        <w:t>| </w:t>
      </w:r>
      <w:r>
        <w:t>MAR</w:t>
      </w:r>
      <w:r>
        <w:t xml:space="preserve"> </w:t>
      </w:r>
      <w:r>
        <w:t>2019</w:t>
      </w:r>
      <w:r>
        <w:t xml:space="preserve"> –</w:t>
      </w:r>
      <w:r>
        <w:t xml:space="preserve"> PRESENT</w:t>
      </w:r>
    </w:p>
    <w:p w14:paraId="0472175E" w14:textId="16E22EF2" w:rsidR="003F43EF" w:rsidRDefault="003F43EF" w:rsidP="00A664F1">
      <w:pPr>
        <w:pStyle w:val="ListBullet"/>
      </w:pPr>
      <w:r>
        <w:t>Develop new</w:t>
      </w:r>
      <w:r w:rsidR="000E1C5C">
        <w:t xml:space="preserve"> additional</w:t>
      </w:r>
      <w:r>
        <w:t xml:space="preserve"> features to the current application</w:t>
      </w:r>
      <w:r w:rsidR="001872CF">
        <w:t>, responsible for both frontend and backend</w:t>
      </w:r>
    </w:p>
    <w:p w14:paraId="6A5FD219" w14:textId="4D8D754D" w:rsidR="000E1C5C" w:rsidRDefault="000E1C5C" w:rsidP="00A664F1">
      <w:pPr>
        <w:pStyle w:val="ListBullet"/>
      </w:pPr>
      <w:r>
        <w:t>Maintaining the stability of the system (bug fixing and performance optimization)</w:t>
      </w:r>
    </w:p>
    <w:p w14:paraId="46D9E1D1" w14:textId="6BF768E9" w:rsidR="000E1C5C" w:rsidRDefault="000E1C5C" w:rsidP="00A664F1">
      <w:pPr>
        <w:pStyle w:val="ListBullet"/>
      </w:pPr>
      <w:r>
        <w:t>Developing a</w:t>
      </w:r>
      <w:r w:rsidR="00036AEF">
        <w:t xml:space="preserve"> new</w:t>
      </w:r>
      <w:r>
        <w:t xml:space="preserve"> separate module from ground up (Implementing H</w:t>
      </w:r>
      <w:r w:rsidR="00036AEF">
        <w:t>ERE</w:t>
      </w:r>
      <w:r>
        <w:t xml:space="preserve"> maps and </w:t>
      </w:r>
      <w:proofErr w:type="spellStart"/>
      <w:r>
        <w:t>Open</w:t>
      </w:r>
      <w:r w:rsidR="00036AEF">
        <w:t>S</w:t>
      </w:r>
      <w:r>
        <w:t>treet</w:t>
      </w:r>
      <w:proofErr w:type="spellEnd"/>
      <w:r>
        <w:t xml:space="preserve"> maps)</w:t>
      </w:r>
    </w:p>
    <w:p w14:paraId="2156F0D2" w14:textId="0FF3F0D8" w:rsidR="000E1C5C" w:rsidRDefault="000E1C5C" w:rsidP="00A664F1">
      <w:pPr>
        <w:pStyle w:val="ListBullet"/>
      </w:pPr>
      <w:r>
        <w:t>Developing backend structure of an e-commerce site</w:t>
      </w:r>
    </w:p>
    <w:p w14:paraId="6820AA1C" w14:textId="3E2B61E2" w:rsidR="00A664F1" w:rsidRPr="00EE38EB" w:rsidRDefault="00A664F1" w:rsidP="00A664F1">
      <w:pPr>
        <w:pStyle w:val="ListBullet"/>
      </w:pPr>
      <w:r w:rsidRPr="00EE38EB">
        <w:t>Develop API services in an Agile environment</w:t>
      </w:r>
    </w:p>
    <w:p w14:paraId="2D7E9724" w14:textId="77777777" w:rsidR="00A664F1" w:rsidRPr="00EE38EB" w:rsidRDefault="00A664F1" w:rsidP="00A664F1">
      <w:pPr>
        <w:pStyle w:val="ListBullet"/>
      </w:pPr>
      <w:r w:rsidRPr="00EE38EB">
        <w:t>Assist in scope definition, planning, estimation and tracking</w:t>
      </w:r>
    </w:p>
    <w:p w14:paraId="763F180E" w14:textId="6AD71589" w:rsidR="006270A9" w:rsidRDefault="00315359">
      <w:pPr>
        <w:pStyle w:val="Heading2"/>
      </w:pPr>
      <w:r>
        <w:t>api/Backend developer</w:t>
      </w:r>
      <w:r w:rsidR="009D5933">
        <w:t> | </w:t>
      </w:r>
      <w:r>
        <w:t>ducatus</w:t>
      </w:r>
      <w:r w:rsidR="00EB6196">
        <w:t xml:space="preserve"> </w:t>
      </w:r>
      <w:r w:rsidR="006A4AC3">
        <w:t>TECHNOLOGIES |</w:t>
      </w:r>
      <w:r w:rsidR="009D5933">
        <w:t> </w:t>
      </w:r>
      <w:r>
        <w:t xml:space="preserve">nov 2017 – </w:t>
      </w:r>
      <w:r w:rsidR="00132318">
        <w:t>FEB</w:t>
      </w:r>
      <w:bookmarkStart w:id="0" w:name="_GoBack"/>
      <w:bookmarkEnd w:id="0"/>
      <w:r w:rsidR="00A664F1">
        <w:t xml:space="preserve"> 2019</w:t>
      </w:r>
    </w:p>
    <w:p w14:paraId="6D8AC0E0" w14:textId="77777777" w:rsidR="00EE38EB" w:rsidRPr="00EE38EB" w:rsidRDefault="00EE38EB" w:rsidP="00EE38EB">
      <w:pPr>
        <w:pStyle w:val="ListBullet"/>
      </w:pPr>
      <w:r w:rsidRPr="00EE38EB">
        <w:t>Creating API documentation with swagger</w:t>
      </w:r>
    </w:p>
    <w:p w14:paraId="7F1651E0" w14:textId="77777777" w:rsidR="00EE38EB" w:rsidRPr="00EE38EB" w:rsidRDefault="00EE38EB" w:rsidP="00EE38EB">
      <w:pPr>
        <w:pStyle w:val="ListBullet"/>
      </w:pPr>
      <w:r w:rsidRPr="00EE38EB">
        <w:t>Develop API services in an Agile environment</w:t>
      </w:r>
    </w:p>
    <w:p w14:paraId="164FEBFF" w14:textId="77777777" w:rsidR="00EE38EB" w:rsidRPr="00EE38EB" w:rsidRDefault="00EE38EB" w:rsidP="00EE38EB">
      <w:pPr>
        <w:pStyle w:val="ListBullet"/>
      </w:pPr>
      <w:r w:rsidRPr="00EE38EB">
        <w:t>Perform agile testing – create and execute test scripts</w:t>
      </w:r>
    </w:p>
    <w:p w14:paraId="131D6597" w14:textId="77777777" w:rsidR="00EE38EB" w:rsidRPr="00EE38EB" w:rsidRDefault="00EE38EB" w:rsidP="00EE38EB">
      <w:pPr>
        <w:pStyle w:val="ListBullet"/>
      </w:pPr>
      <w:r w:rsidRPr="00EE38EB">
        <w:t>Assist in scope definition, planning, estimation and tracking</w:t>
      </w:r>
    </w:p>
    <w:p w14:paraId="69CEFE10" w14:textId="77777777" w:rsidR="00EE38EB" w:rsidRPr="00EE38EB" w:rsidRDefault="00EE38EB" w:rsidP="00EE38EB">
      <w:pPr>
        <w:pStyle w:val="ListBullet"/>
      </w:pPr>
      <w:r w:rsidRPr="00EE38EB">
        <w:t>Worked with integration of digital payments</w:t>
      </w:r>
    </w:p>
    <w:p w14:paraId="44F58C18" w14:textId="77777777" w:rsidR="006270A9" w:rsidRDefault="00EE38EB" w:rsidP="00EE38EB">
      <w:pPr>
        <w:pStyle w:val="ListBullet"/>
      </w:pPr>
      <w:r w:rsidRPr="00EE38EB">
        <w:t>Works self-contained and self-motivated to drive the development of highest standard</w:t>
      </w:r>
    </w:p>
    <w:p w14:paraId="1B0C5E38" w14:textId="77777777" w:rsidR="006270A9" w:rsidRDefault="00315359">
      <w:pPr>
        <w:pStyle w:val="Heading2"/>
      </w:pPr>
      <w:r>
        <w:t>web developer</w:t>
      </w:r>
      <w:r w:rsidR="009D5933">
        <w:t> | </w:t>
      </w:r>
      <w:r>
        <w:t>trend micro inc</w:t>
      </w:r>
      <w:r w:rsidR="009D5933">
        <w:t> | </w:t>
      </w:r>
      <w:r>
        <w:t>apr 2015 – jan 2018</w:t>
      </w:r>
    </w:p>
    <w:p w14:paraId="44875A98" w14:textId="77777777" w:rsidR="00EE38EB" w:rsidRPr="00EE38EB" w:rsidRDefault="00EE38EB" w:rsidP="00EE38EB">
      <w:pPr>
        <w:pStyle w:val="ListBullet"/>
        <w:rPr>
          <w:b/>
        </w:rPr>
      </w:pPr>
      <w:r w:rsidRPr="00EE38EB">
        <w:t>Analyzing and debugging code</w:t>
      </w:r>
    </w:p>
    <w:p w14:paraId="17AB414D" w14:textId="77777777" w:rsidR="00EE38EB" w:rsidRPr="00EE38EB" w:rsidRDefault="00EE38EB" w:rsidP="00EE38EB">
      <w:pPr>
        <w:pStyle w:val="ListBullet"/>
        <w:rPr>
          <w:b/>
        </w:rPr>
      </w:pPr>
      <w:r w:rsidRPr="00EE38EB">
        <w:t>Maintaining the stability of all live systems under my care</w:t>
      </w:r>
    </w:p>
    <w:p w14:paraId="1FF4F6C6" w14:textId="77777777" w:rsidR="00EE38EB" w:rsidRPr="00EE38EB" w:rsidRDefault="00EE38EB" w:rsidP="00EE38EB">
      <w:pPr>
        <w:pStyle w:val="ListBullet"/>
        <w:rPr>
          <w:b/>
        </w:rPr>
      </w:pPr>
      <w:r w:rsidRPr="00EE38EB">
        <w:t>Maintaining continuity throughout all websites both technically and creatively</w:t>
      </w:r>
    </w:p>
    <w:p w14:paraId="13ABCE91" w14:textId="77777777" w:rsidR="00EE38EB" w:rsidRPr="00EE38EB" w:rsidRDefault="00EE38EB" w:rsidP="00EE38EB">
      <w:pPr>
        <w:pStyle w:val="ListBullet"/>
        <w:rPr>
          <w:b/>
        </w:rPr>
      </w:pPr>
      <w:r w:rsidRPr="00EE38EB">
        <w:t xml:space="preserve">Providing support for clients in using the sites </w:t>
      </w:r>
    </w:p>
    <w:p w14:paraId="412052D6" w14:textId="77777777" w:rsidR="00EE38EB" w:rsidRPr="00EE38EB" w:rsidRDefault="00EE38EB" w:rsidP="00EE38EB">
      <w:pPr>
        <w:pStyle w:val="ListBullet"/>
        <w:rPr>
          <w:b/>
        </w:rPr>
      </w:pPr>
      <w:r w:rsidRPr="00EE38EB">
        <w:t>Developing of changes requested by the clients in the existing systems</w:t>
      </w:r>
    </w:p>
    <w:p w14:paraId="1016C47F" w14:textId="77777777" w:rsidR="001B29CF" w:rsidRPr="00805DB7" w:rsidRDefault="00EE38EB" w:rsidP="00EE38EB">
      <w:pPr>
        <w:pStyle w:val="ListBullet"/>
        <w:rPr>
          <w:b/>
        </w:rPr>
      </w:pPr>
      <w:r w:rsidRPr="00EE38EB">
        <w:t>Developing application from ground up to delivery</w:t>
      </w:r>
    </w:p>
    <w:p w14:paraId="547CED10" w14:textId="77777777" w:rsidR="00805DB7" w:rsidRDefault="00805DB7" w:rsidP="00805DB7">
      <w:pPr>
        <w:pStyle w:val="Heading2"/>
      </w:pPr>
      <w:r>
        <w:t>freelance developer | yazyk analytics | feb 2017 – june 2017</w:t>
      </w:r>
    </w:p>
    <w:p w14:paraId="579F701A" w14:textId="77777777" w:rsidR="00805DB7" w:rsidRDefault="00805DB7" w:rsidP="00805DB7">
      <w:pPr>
        <w:pStyle w:val="ListBullet"/>
      </w:pPr>
      <w:r w:rsidRPr="006C0E56">
        <w:t>W</w:t>
      </w:r>
      <w:r>
        <w:t>orked as the backend developer in partnership with another frontend developer/PM.</w:t>
      </w:r>
    </w:p>
    <w:p w14:paraId="1A9C87DD" w14:textId="77777777" w:rsidR="00805DB7" w:rsidRPr="00805DB7" w:rsidRDefault="00805DB7" w:rsidP="00805DB7">
      <w:pPr>
        <w:pStyle w:val="ListBullet"/>
      </w:pPr>
      <w:r>
        <w:t>Transformed markups to working features.</w:t>
      </w:r>
    </w:p>
    <w:p w14:paraId="0214EAC7" w14:textId="77777777" w:rsidR="00805DB7" w:rsidRDefault="00805DB7" w:rsidP="00805DB7">
      <w:pPr>
        <w:pStyle w:val="Heading2"/>
      </w:pPr>
      <w:r>
        <w:t>freelance developer | global city innovative college | mar 2017 – may 2017</w:t>
      </w:r>
    </w:p>
    <w:p w14:paraId="777F7E53" w14:textId="77777777" w:rsidR="00805DB7" w:rsidRDefault="00805DB7" w:rsidP="00805DB7">
      <w:pPr>
        <w:pStyle w:val="ListBullet"/>
      </w:pPr>
      <w:bookmarkStart w:id="1" w:name="_Hlk530115278"/>
      <w:r w:rsidRPr="006C0E56">
        <w:t>W</w:t>
      </w:r>
      <w:r>
        <w:t>orked as the backend developer in partnership with another frontend developer/PM.</w:t>
      </w:r>
    </w:p>
    <w:p w14:paraId="711E3288" w14:textId="77777777" w:rsidR="00805DB7" w:rsidRPr="00805DB7" w:rsidRDefault="00805DB7" w:rsidP="00805DB7">
      <w:pPr>
        <w:pStyle w:val="ListBullet"/>
      </w:pPr>
      <w:r>
        <w:t>Transformed markups to working features.</w:t>
      </w:r>
      <w:bookmarkEnd w:id="1"/>
    </w:p>
    <w:p w14:paraId="2E859068" w14:textId="77777777" w:rsidR="00315359" w:rsidRDefault="00315359" w:rsidP="00315359">
      <w:pPr>
        <w:pStyle w:val="Heading2"/>
      </w:pPr>
      <w:r>
        <w:t>web developer | prople inc | feb 2014 –apr 2015</w:t>
      </w:r>
    </w:p>
    <w:p w14:paraId="3BC2AF3B" w14:textId="77777777" w:rsidR="00805DB7" w:rsidRPr="00805DB7" w:rsidRDefault="00805DB7" w:rsidP="00805DB7">
      <w:pPr>
        <w:pStyle w:val="ListBullet"/>
      </w:pPr>
      <w:r w:rsidRPr="00805DB7">
        <w:t>Leading a small team on a variety of development projects and delivering solutions to meet and exceed clients’ briefs</w:t>
      </w:r>
    </w:p>
    <w:p w14:paraId="36C94C84" w14:textId="77777777" w:rsidR="00805DB7" w:rsidRPr="00805DB7" w:rsidRDefault="00805DB7" w:rsidP="00805DB7">
      <w:pPr>
        <w:pStyle w:val="ListBullet"/>
      </w:pPr>
      <w:r w:rsidRPr="00805DB7">
        <w:t>Suggesting improvements on design and functionality</w:t>
      </w:r>
    </w:p>
    <w:p w14:paraId="638934E0" w14:textId="77777777" w:rsidR="00805DB7" w:rsidRPr="00805DB7" w:rsidRDefault="00805DB7" w:rsidP="00805DB7">
      <w:pPr>
        <w:pStyle w:val="ListBullet"/>
      </w:pPr>
      <w:r w:rsidRPr="00805DB7">
        <w:t>Diagnosing and rectifying performance issues</w:t>
      </w:r>
    </w:p>
    <w:p w14:paraId="21BE55CF" w14:textId="77777777" w:rsidR="00805DB7" w:rsidRPr="00805DB7" w:rsidRDefault="00805DB7" w:rsidP="00805DB7">
      <w:pPr>
        <w:pStyle w:val="ListBullet"/>
      </w:pPr>
      <w:r w:rsidRPr="00805DB7">
        <w:t>Maintaining continuity throughout all websites both technically and creatively</w:t>
      </w:r>
    </w:p>
    <w:p w14:paraId="69F9C06F" w14:textId="77777777" w:rsidR="00805DB7" w:rsidRPr="00805DB7" w:rsidRDefault="00805DB7" w:rsidP="00805DB7">
      <w:pPr>
        <w:pStyle w:val="ListBullet"/>
      </w:pPr>
      <w:r w:rsidRPr="00805DB7">
        <w:t>Performing change requests based on the stakeholder’s requirements</w:t>
      </w:r>
    </w:p>
    <w:p w14:paraId="2D585185" w14:textId="77777777" w:rsidR="00805DB7" w:rsidRPr="00805DB7" w:rsidRDefault="00805DB7" w:rsidP="00805DB7">
      <w:pPr>
        <w:pStyle w:val="ListBullet"/>
      </w:pPr>
      <w:r w:rsidRPr="00805DB7">
        <w:t>Mentoring team members in development and technical progression</w:t>
      </w:r>
    </w:p>
    <w:p w14:paraId="0E40AEB1" w14:textId="77777777" w:rsidR="00315359" w:rsidRDefault="00EB6196" w:rsidP="00315359">
      <w:pPr>
        <w:pStyle w:val="Heading2"/>
      </w:pPr>
      <w:r>
        <w:t>intern</w:t>
      </w:r>
      <w:r w:rsidR="00315359">
        <w:t> | prople inc | </w:t>
      </w:r>
      <w:r>
        <w:t>nov</w:t>
      </w:r>
      <w:r w:rsidR="00315359">
        <w:t xml:space="preserve"> 201</w:t>
      </w:r>
      <w:r>
        <w:t>3</w:t>
      </w:r>
      <w:r w:rsidR="00315359">
        <w:t xml:space="preserve"> – </w:t>
      </w:r>
      <w:r>
        <w:t>feb</w:t>
      </w:r>
      <w:r w:rsidR="00315359">
        <w:t xml:space="preserve"> 201</w:t>
      </w:r>
      <w:r>
        <w:t>4</w:t>
      </w:r>
    </w:p>
    <w:p w14:paraId="627A8235" w14:textId="77777777" w:rsidR="00805DB7" w:rsidRPr="00805DB7" w:rsidRDefault="00805DB7" w:rsidP="00805DB7">
      <w:pPr>
        <w:pStyle w:val="ListBullet"/>
      </w:pPr>
      <w:r w:rsidRPr="00805DB7">
        <w:t>Working alongside the senior web developer to deliver optimum performance of clients’ websites</w:t>
      </w:r>
    </w:p>
    <w:p w14:paraId="0A3EF45F" w14:textId="62B7BDB9" w:rsidR="00315359" w:rsidRPr="001B29CF" w:rsidRDefault="00805DB7" w:rsidP="000E1C5C">
      <w:pPr>
        <w:pStyle w:val="ListBullet"/>
      </w:pPr>
      <w:r w:rsidRPr="00805DB7">
        <w:t>Hands on development of all project from scratch to delivery</w:t>
      </w:r>
    </w:p>
    <w:sectPr w:rsidR="00315359" w:rsidRPr="001B29CF" w:rsidSect="00060FE3">
      <w:footerReference w:type="default" r:id="rId9"/>
      <w:pgSz w:w="12240" w:h="15840"/>
      <w:pgMar w:top="1008" w:right="1152" w:bottom="851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6032" w14:textId="77777777" w:rsidR="00FA756E" w:rsidRDefault="00FA756E">
      <w:pPr>
        <w:spacing w:after="0"/>
      </w:pPr>
      <w:r>
        <w:separator/>
      </w:r>
    </w:p>
  </w:endnote>
  <w:endnote w:type="continuationSeparator" w:id="0">
    <w:p w14:paraId="44997A74" w14:textId="77777777" w:rsidR="00FA756E" w:rsidRDefault="00FA75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AA54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1B22" w14:textId="77777777" w:rsidR="00FA756E" w:rsidRDefault="00FA756E">
      <w:pPr>
        <w:spacing w:after="0"/>
      </w:pPr>
      <w:r>
        <w:separator/>
      </w:r>
    </w:p>
  </w:footnote>
  <w:footnote w:type="continuationSeparator" w:id="0">
    <w:p w14:paraId="526FE0DB" w14:textId="77777777" w:rsidR="00FA756E" w:rsidRDefault="00FA75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913D91"/>
    <w:multiLevelType w:val="multilevel"/>
    <w:tmpl w:val="69D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012893"/>
    <w:multiLevelType w:val="hybridMultilevel"/>
    <w:tmpl w:val="62E0B0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A3249A"/>
    <w:multiLevelType w:val="multilevel"/>
    <w:tmpl w:val="CCA4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C1E0F"/>
    <w:multiLevelType w:val="hybridMultilevel"/>
    <w:tmpl w:val="C1A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FC29BE"/>
    <w:multiLevelType w:val="hybridMultilevel"/>
    <w:tmpl w:val="B34E6DA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3043A5E"/>
    <w:multiLevelType w:val="multilevel"/>
    <w:tmpl w:val="C88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4"/>
  </w:num>
  <w:num w:numId="17">
    <w:abstractNumId w:val="19"/>
  </w:num>
  <w:num w:numId="18">
    <w:abstractNumId w:val="11"/>
  </w:num>
  <w:num w:numId="19">
    <w:abstractNumId w:val="24"/>
  </w:num>
  <w:num w:numId="20">
    <w:abstractNumId w:val="22"/>
  </w:num>
  <w:num w:numId="21">
    <w:abstractNumId w:val="12"/>
  </w:num>
  <w:num w:numId="22">
    <w:abstractNumId w:val="18"/>
  </w:num>
  <w:num w:numId="23">
    <w:abstractNumId w:val="23"/>
  </w:num>
  <w:num w:numId="24">
    <w:abstractNumId w:val="16"/>
  </w:num>
  <w:num w:numId="25">
    <w:abstractNumId w:val="20"/>
  </w:num>
  <w:num w:numId="26">
    <w:abstractNumId w:val="13"/>
  </w:num>
  <w:num w:numId="27">
    <w:abstractNumId w:val="15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0"/>
    <w:rsid w:val="00036AEF"/>
    <w:rsid w:val="00042A80"/>
    <w:rsid w:val="00060FE3"/>
    <w:rsid w:val="000A4F59"/>
    <w:rsid w:val="000E1C5C"/>
    <w:rsid w:val="00132318"/>
    <w:rsid w:val="00141A4C"/>
    <w:rsid w:val="00172BFF"/>
    <w:rsid w:val="001872CF"/>
    <w:rsid w:val="001A408C"/>
    <w:rsid w:val="001B29CF"/>
    <w:rsid w:val="001C7943"/>
    <w:rsid w:val="0027362E"/>
    <w:rsid w:val="0028220F"/>
    <w:rsid w:val="00315359"/>
    <w:rsid w:val="00356C14"/>
    <w:rsid w:val="003F43EF"/>
    <w:rsid w:val="00402D62"/>
    <w:rsid w:val="00500F84"/>
    <w:rsid w:val="005F7DE4"/>
    <w:rsid w:val="00617B26"/>
    <w:rsid w:val="006270A9"/>
    <w:rsid w:val="00675956"/>
    <w:rsid w:val="00681034"/>
    <w:rsid w:val="006A4AC3"/>
    <w:rsid w:val="006E7F1A"/>
    <w:rsid w:val="007264E8"/>
    <w:rsid w:val="00805DB7"/>
    <w:rsid w:val="00816216"/>
    <w:rsid w:val="0087734B"/>
    <w:rsid w:val="009D5933"/>
    <w:rsid w:val="00A664F1"/>
    <w:rsid w:val="00BD768D"/>
    <w:rsid w:val="00C61F8E"/>
    <w:rsid w:val="00DE5F05"/>
    <w:rsid w:val="00E83E4B"/>
    <w:rsid w:val="00EB6196"/>
    <w:rsid w:val="00EE38EB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68BA"/>
  <w15:chartTrackingRefBased/>
  <w15:docId w15:val="{05B2BFFF-87AC-46D6-8BAF-F3A0F527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B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kalabrad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yka.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F75A739ED747FD9B9888C2BFA9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6EBD-78C6-4FF8-8DBC-11C688A88036}"/>
      </w:docPartPr>
      <w:docPartBody>
        <w:p w:rsidR="007770BD" w:rsidRDefault="00A068C6">
          <w:pPr>
            <w:pStyle w:val="79F75A739ED747FD9B9888C2BFA9CC26"/>
          </w:pPr>
          <w:r>
            <w:t>Education</w:t>
          </w:r>
        </w:p>
      </w:docPartBody>
    </w:docPart>
    <w:docPart>
      <w:docPartPr>
        <w:name w:val="3C96F8B3EFE54AA891C640AB0F2C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05BA0-4C6A-4FC1-8EA4-E2D42D1E09B6}"/>
      </w:docPartPr>
      <w:docPartBody>
        <w:p w:rsidR="007770BD" w:rsidRDefault="00A068C6">
          <w:pPr>
            <w:pStyle w:val="3C96F8B3EFE54AA891C640AB0F2CE7D2"/>
          </w:pPr>
          <w:r>
            <w:t>Skills &amp; Abilities</w:t>
          </w:r>
        </w:p>
      </w:docPartBody>
    </w:docPart>
    <w:docPart>
      <w:docPartPr>
        <w:name w:val="40E13F244F764D1C924AAC171F7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C9A9-4B0D-44E1-9FA8-8FB2258024CF}"/>
      </w:docPartPr>
      <w:docPartBody>
        <w:p w:rsidR="007770BD" w:rsidRDefault="00A068C6">
          <w:pPr>
            <w:pStyle w:val="40E13F244F764D1C924AAC171F76E8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58"/>
    <w:rsid w:val="000B5F58"/>
    <w:rsid w:val="007770BD"/>
    <w:rsid w:val="00A068C6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6F8F72CB147D3BB5054ABFDB2DE11">
    <w:name w:val="1BC6F8F72CB147D3BB5054ABFDB2DE11"/>
  </w:style>
  <w:style w:type="paragraph" w:customStyle="1" w:styleId="138FE46902244059858B251063B9C802">
    <w:name w:val="138FE46902244059858B251063B9C802"/>
  </w:style>
  <w:style w:type="paragraph" w:customStyle="1" w:styleId="18A0346443D7458C9143A2AFB25A6CCF">
    <w:name w:val="18A0346443D7458C9143A2AFB25A6CCF"/>
  </w:style>
  <w:style w:type="paragraph" w:customStyle="1" w:styleId="008F1AC9D8CB4448A969847B5CD171C2">
    <w:name w:val="008F1AC9D8CB4448A969847B5CD171C2"/>
  </w:style>
  <w:style w:type="paragraph" w:customStyle="1" w:styleId="D770038A06774F5697EB933C0E63DC2F">
    <w:name w:val="D770038A06774F5697EB933C0E63DC2F"/>
  </w:style>
  <w:style w:type="paragraph" w:customStyle="1" w:styleId="4708A13D074648278D770A653A8A5588">
    <w:name w:val="4708A13D074648278D770A653A8A5588"/>
  </w:style>
  <w:style w:type="paragraph" w:customStyle="1" w:styleId="79F75A739ED747FD9B9888C2BFA9CC26">
    <w:name w:val="79F75A739ED747FD9B9888C2BFA9CC26"/>
  </w:style>
  <w:style w:type="paragraph" w:customStyle="1" w:styleId="9EA3AABA87DA434CBD15A9109A9009F2">
    <w:name w:val="9EA3AABA87DA434CBD15A9109A9009F2"/>
  </w:style>
  <w:style w:type="paragraph" w:customStyle="1" w:styleId="42A3FFB7CFBC46A58A83CE602AFCF6D9">
    <w:name w:val="42A3FFB7CFBC46A58A83CE602AFCF6D9"/>
  </w:style>
  <w:style w:type="paragraph" w:customStyle="1" w:styleId="704435E7DA59494B95A635A8B5F45DBE">
    <w:name w:val="704435E7DA59494B95A635A8B5F45DBE"/>
  </w:style>
  <w:style w:type="paragraph" w:customStyle="1" w:styleId="74D84EC8B15A457D98883CDE74187635">
    <w:name w:val="74D84EC8B15A457D98883CDE74187635"/>
  </w:style>
  <w:style w:type="paragraph" w:customStyle="1" w:styleId="69A1A4FAEB2C4C1BB1BE92A570598CDC">
    <w:name w:val="69A1A4FAEB2C4C1BB1BE92A570598CDC"/>
  </w:style>
  <w:style w:type="paragraph" w:customStyle="1" w:styleId="3BEEE40DD67B4EF39C1C5EA57136FEDA">
    <w:name w:val="3BEEE40DD67B4EF39C1C5EA57136FEDA"/>
  </w:style>
  <w:style w:type="paragraph" w:customStyle="1" w:styleId="6884E2A81C0340CFA8F39A066084C77D">
    <w:name w:val="6884E2A81C0340CFA8F39A066084C77D"/>
  </w:style>
  <w:style w:type="paragraph" w:customStyle="1" w:styleId="C542C3D77FED42E8A9CFB14B5FEFBE92">
    <w:name w:val="C542C3D77FED42E8A9CFB14B5FEFBE92"/>
  </w:style>
  <w:style w:type="paragraph" w:customStyle="1" w:styleId="3C96F8B3EFE54AA891C640AB0F2CE7D2">
    <w:name w:val="3C96F8B3EFE54AA891C640AB0F2CE7D2"/>
  </w:style>
  <w:style w:type="paragraph" w:customStyle="1" w:styleId="BB21CB79544B4B9BB1D9777BA6DB9E85">
    <w:name w:val="BB21CB79544B4B9BB1D9777BA6DB9E85"/>
  </w:style>
  <w:style w:type="paragraph" w:customStyle="1" w:styleId="92652A791C9842BFBEDE939AE008B25D">
    <w:name w:val="92652A791C9842BFBEDE939AE008B25D"/>
  </w:style>
  <w:style w:type="paragraph" w:customStyle="1" w:styleId="4C07C7E34DB842FFBBC81FE899DF1F69">
    <w:name w:val="4C07C7E34DB842FFBBC81FE899DF1F69"/>
  </w:style>
  <w:style w:type="paragraph" w:customStyle="1" w:styleId="5D86F9AF75F74BA28B82652FF864DF44">
    <w:name w:val="5D86F9AF75F74BA28B82652FF864DF44"/>
  </w:style>
  <w:style w:type="paragraph" w:customStyle="1" w:styleId="D451475F4AA747D2A4FFF299C2C0D3FD">
    <w:name w:val="D451475F4AA747D2A4FFF299C2C0D3FD"/>
  </w:style>
  <w:style w:type="paragraph" w:customStyle="1" w:styleId="39C4DA95CA4F48FF857E397987A818F9">
    <w:name w:val="39C4DA95CA4F48FF857E397987A818F9"/>
  </w:style>
  <w:style w:type="paragraph" w:customStyle="1" w:styleId="166E3D1EFAC04BAE9601E52F275F6DA4">
    <w:name w:val="166E3D1EFAC04BAE9601E52F275F6DA4"/>
  </w:style>
  <w:style w:type="paragraph" w:customStyle="1" w:styleId="F2DDBE1022784FE99CD3D9FED31F044A">
    <w:name w:val="F2DDBE1022784FE99CD3D9FED31F044A"/>
  </w:style>
  <w:style w:type="paragraph" w:customStyle="1" w:styleId="40E13F244F764D1C924AAC171F76E83D">
    <w:name w:val="40E13F244F764D1C924AAC171F76E83D"/>
  </w:style>
  <w:style w:type="paragraph" w:customStyle="1" w:styleId="D75ADF42F23B47E5826AC509D4DCF032">
    <w:name w:val="D75ADF42F23B47E5826AC509D4DCF032"/>
  </w:style>
  <w:style w:type="paragraph" w:customStyle="1" w:styleId="8B43081EECBD4B1B848D96344A064031">
    <w:name w:val="8B43081EECBD4B1B848D96344A064031"/>
  </w:style>
  <w:style w:type="paragraph" w:customStyle="1" w:styleId="7FF77AF5E06D45A4AA90CCDA3886A4D2">
    <w:name w:val="7FF77AF5E06D45A4AA90CCDA3886A4D2"/>
  </w:style>
  <w:style w:type="paragraph" w:customStyle="1" w:styleId="811F6EC622714D5480956B1AB0E2CCF1">
    <w:name w:val="811F6EC622714D5480956B1AB0E2CCF1"/>
  </w:style>
  <w:style w:type="paragraph" w:customStyle="1" w:styleId="5FB07234596149D7B45FB12CCE6FA73F">
    <w:name w:val="5FB07234596149D7B45FB12CCE6FA73F"/>
  </w:style>
  <w:style w:type="paragraph" w:customStyle="1" w:styleId="15F2B8B757CF4FB9B25886EA05BE3CF0">
    <w:name w:val="15F2B8B757CF4FB9B25886EA05BE3CF0"/>
  </w:style>
  <w:style w:type="paragraph" w:customStyle="1" w:styleId="9B3EEE79566D4C6E955180271E7C2861">
    <w:name w:val="9B3EEE79566D4C6E955180271E7C2861"/>
  </w:style>
  <w:style w:type="paragraph" w:customStyle="1" w:styleId="A83488BA44E1414EA844DD5577194D92">
    <w:name w:val="A83488BA44E1414EA844DD5577194D92"/>
  </w:style>
  <w:style w:type="paragraph" w:customStyle="1" w:styleId="920323221BA54C83871B1387A661303B">
    <w:name w:val="920323221BA54C83871B1387A661303B"/>
    <w:rsid w:val="000B5F58"/>
  </w:style>
  <w:style w:type="paragraph" w:customStyle="1" w:styleId="3DD2DE7D509F451C8143F4B87BA604A8">
    <w:name w:val="3DD2DE7D509F451C8143F4B87BA604A8"/>
    <w:rsid w:val="000B5F58"/>
  </w:style>
  <w:style w:type="paragraph" w:customStyle="1" w:styleId="ACCF10C251BD402DBA9F79B82DDDBBFC">
    <w:name w:val="ACCF10C251BD402DBA9F79B82DDDBBFC"/>
    <w:rsid w:val="000B5F58"/>
  </w:style>
  <w:style w:type="paragraph" w:customStyle="1" w:styleId="AA2DDB9233894E39B2B085173BE0F9C6">
    <w:name w:val="AA2DDB9233894E39B2B085173BE0F9C6"/>
    <w:rsid w:val="000B5F58"/>
  </w:style>
  <w:style w:type="paragraph" w:customStyle="1" w:styleId="AF52636F9BBE4A0492B13420D4BD9193">
    <w:name w:val="AF52636F9BBE4A0492B13420D4BD9193"/>
    <w:rsid w:val="000B5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53FC-6724-1D4A-9BBE-B63AA42F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C:\Users\lyka.l\AppData\Roaming\Microsoft\Templates\Resume (color).dotx</Template>
  <TotalTime>1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lyka.l</dc:creator>
  <cp:keywords/>
  <cp:lastModifiedBy>Microsoft Office User</cp:lastModifiedBy>
  <cp:revision>3</cp:revision>
  <dcterms:created xsi:type="dcterms:W3CDTF">2019-12-07T08:59:00Z</dcterms:created>
  <dcterms:modified xsi:type="dcterms:W3CDTF">2019-12-07T09:31:00Z</dcterms:modified>
  <cp:version/>
</cp:coreProperties>
</file>